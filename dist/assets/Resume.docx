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7D9" w:rsidRPr="005C12A0" w:rsidRDefault="00FC5D99" w:rsidP="00AB466F">
      <w:pPr>
        <w:pStyle w:val="Title"/>
        <w:spacing w:after="0"/>
        <w:rPr>
          <w:color w:val="000000" w:themeColor="text1"/>
          <w:sz w:val="48"/>
        </w:rPr>
      </w:pPr>
      <w:r w:rsidRPr="005C12A0">
        <w:rPr>
          <w:color w:val="000000" w:themeColor="text1"/>
          <w:sz w:val="48"/>
        </w:rPr>
        <w:t>MATTHEW RYAN WATTS</w:t>
      </w:r>
    </w:p>
    <w:p w:rsidR="00DB77D9" w:rsidRPr="00A80EB0" w:rsidRDefault="005C692E" w:rsidP="00896DCB">
      <w:pPr>
        <w:pStyle w:val="Style1-2"/>
        <w:rPr>
          <w:color w:val="000000" w:themeColor="text1"/>
          <w:sz w:val="22"/>
        </w:rPr>
      </w:pPr>
      <w:r w:rsidRPr="00A80EB0">
        <w:rPr>
          <w:color w:val="000000" w:themeColor="text1"/>
          <w:sz w:val="22"/>
        </w:rPr>
        <w:t>317 Eastern Trail, Mukwonago, WI 53149</w:t>
      </w:r>
      <w:r w:rsidR="007D00B3" w:rsidRPr="00A80EB0">
        <w:rPr>
          <w:color w:val="000000" w:themeColor="text1"/>
          <w:sz w:val="22"/>
        </w:rPr>
        <w:t> | </w:t>
      </w:r>
      <w:r w:rsidR="00F9300D" w:rsidRPr="00A80EB0">
        <w:rPr>
          <w:color w:val="000000" w:themeColor="text1"/>
          <w:sz w:val="22"/>
        </w:rPr>
        <w:t>(262) 894</w:t>
      </w:r>
      <w:r w:rsidRPr="00A80EB0">
        <w:rPr>
          <w:color w:val="000000" w:themeColor="text1"/>
          <w:sz w:val="22"/>
        </w:rPr>
        <w:t>-6758</w:t>
      </w:r>
      <w:r w:rsidR="007D00B3" w:rsidRPr="00A80EB0">
        <w:rPr>
          <w:color w:val="000000" w:themeColor="text1"/>
          <w:sz w:val="22"/>
        </w:rPr>
        <w:t> | </w:t>
      </w:r>
      <w:r w:rsidR="00DB77D9" w:rsidRPr="00A80EB0">
        <w:rPr>
          <w:color w:val="000000" w:themeColor="text1"/>
          <w:sz w:val="22"/>
        </w:rPr>
        <w:t>matthew.watts.mw@gmail.com</w:t>
      </w:r>
    </w:p>
    <w:p w:rsidR="00DB77D9" w:rsidRPr="00777C6E" w:rsidRDefault="00FC5D99" w:rsidP="00896DCB">
      <w:pPr>
        <w:pStyle w:val="Heading1"/>
        <w:spacing w:before="0" w:after="0"/>
        <w:rPr>
          <w:color w:val="000000" w:themeColor="text1"/>
          <w:sz w:val="28"/>
        </w:rPr>
      </w:pPr>
      <w:r w:rsidRPr="00777C6E">
        <w:rPr>
          <w:color w:val="000000" w:themeColor="text1"/>
          <w:sz w:val="28"/>
        </w:rPr>
        <w:t>ABOUT ME</w:t>
      </w:r>
    </w:p>
    <w:p w:rsidR="00DB77D9" w:rsidRPr="00A80EB0" w:rsidRDefault="005C692E" w:rsidP="00AB466F">
      <w:pPr>
        <w:rPr>
          <w:color w:val="000000" w:themeColor="text1"/>
          <w:sz w:val="20"/>
          <w:lang w:bidi="he-IL"/>
        </w:rPr>
      </w:pPr>
      <w:r w:rsidRPr="00A80EB0">
        <w:rPr>
          <w:color w:val="000000" w:themeColor="text1"/>
          <w:sz w:val="20"/>
          <w:lang w:bidi="he-IL"/>
        </w:rPr>
        <w:t xml:space="preserve">Current </w:t>
      </w:r>
      <w:r w:rsidR="004D37BF" w:rsidRPr="00A80EB0">
        <w:rPr>
          <w:color w:val="000000" w:themeColor="text1"/>
          <w:sz w:val="20"/>
          <w:lang w:bidi="he-IL"/>
        </w:rPr>
        <w:t>computer science major</w:t>
      </w:r>
      <w:r w:rsidRPr="00A80EB0">
        <w:rPr>
          <w:color w:val="000000" w:themeColor="text1"/>
          <w:sz w:val="20"/>
          <w:lang w:bidi="he-IL"/>
        </w:rPr>
        <w:t xml:space="preserve"> </w:t>
      </w:r>
      <w:r w:rsidR="004D37BF" w:rsidRPr="00A80EB0">
        <w:rPr>
          <w:color w:val="000000" w:themeColor="text1"/>
          <w:sz w:val="20"/>
          <w:lang w:bidi="he-IL"/>
        </w:rPr>
        <w:t>with a p</w:t>
      </w:r>
      <w:r w:rsidR="006B6ED4">
        <w:rPr>
          <w:color w:val="000000" w:themeColor="text1"/>
          <w:sz w:val="20"/>
          <w:lang w:bidi="he-IL"/>
        </w:rPr>
        <w:t>assion for innovative problem solving</w:t>
      </w:r>
      <w:r w:rsidR="004D37BF" w:rsidRPr="00A80EB0">
        <w:rPr>
          <w:color w:val="000000" w:themeColor="text1"/>
          <w:sz w:val="20"/>
          <w:lang w:bidi="he-IL"/>
        </w:rPr>
        <w:t xml:space="preserve">.  </w:t>
      </w:r>
      <w:r w:rsidRPr="00A80EB0">
        <w:rPr>
          <w:color w:val="000000" w:themeColor="text1"/>
          <w:sz w:val="20"/>
          <w:lang w:bidi="he-IL"/>
        </w:rPr>
        <w:t xml:space="preserve">Proven to be a responsible and dedicated person </w:t>
      </w:r>
      <w:r w:rsidR="004D37BF" w:rsidRPr="00A80EB0">
        <w:rPr>
          <w:color w:val="000000" w:themeColor="text1"/>
          <w:sz w:val="20"/>
          <w:lang w:bidi="he-IL"/>
        </w:rPr>
        <w:t>with</w:t>
      </w:r>
      <w:r w:rsidRPr="00A80EB0">
        <w:rPr>
          <w:color w:val="000000" w:themeColor="text1"/>
          <w:sz w:val="20"/>
          <w:lang w:bidi="he-IL"/>
        </w:rPr>
        <w:t xml:space="preserve"> the ability to learn new concepts quickly. Aiming to bring these qualities to an internship role at your company.</w:t>
      </w:r>
    </w:p>
    <w:p w:rsidR="00DB77D9" w:rsidRPr="00777C6E" w:rsidRDefault="00FC5D99" w:rsidP="00AB466F">
      <w:pPr>
        <w:pStyle w:val="Heading1"/>
        <w:spacing w:before="0" w:after="0"/>
        <w:rPr>
          <w:color w:val="000000" w:themeColor="text1"/>
          <w:sz w:val="28"/>
        </w:rPr>
      </w:pPr>
      <w:r w:rsidRPr="00777C6E">
        <w:rPr>
          <w:color w:val="000000" w:themeColor="text1"/>
          <w:sz w:val="28"/>
        </w:rPr>
        <w:t>EDUCATION</w:t>
      </w:r>
    </w:p>
    <w:p w:rsidR="00DB77D9" w:rsidRPr="00A80EB0" w:rsidRDefault="005C692E" w:rsidP="00896DCB">
      <w:pPr>
        <w:pStyle w:val="Heading2"/>
        <w:spacing w:before="0"/>
        <w:rPr>
          <w:color w:val="000000" w:themeColor="text1"/>
          <w:sz w:val="20"/>
        </w:rPr>
      </w:pPr>
      <w:r w:rsidRPr="00A80EB0">
        <w:rPr>
          <w:color w:val="000000" w:themeColor="text1"/>
          <w:sz w:val="20"/>
        </w:rPr>
        <w:t>B.S</w:t>
      </w:r>
      <w:r w:rsidR="004D37BF" w:rsidRPr="00A80EB0">
        <w:rPr>
          <w:color w:val="000000" w:themeColor="text1"/>
          <w:sz w:val="20"/>
        </w:rPr>
        <w:t>.</w:t>
      </w:r>
      <w:r w:rsidRPr="00A80EB0">
        <w:rPr>
          <w:color w:val="000000" w:themeColor="text1"/>
          <w:sz w:val="20"/>
        </w:rPr>
        <w:t xml:space="preserve"> </w:t>
      </w:r>
      <w:r w:rsidR="00FC5D99" w:rsidRPr="00A80EB0">
        <w:rPr>
          <w:color w:val="000000" w:themeColor="text1"/>
          <w:sz w:val="20"/>
        </w:rPr>
        <w:t>C</w:t>
      </w:r>
      <w:r w:rsidR="001205AB" w:rsidRPr="00A80EB0">
        <w:rPr>
          <w:color w:val="000000" w:themeColor="text1"/>
          <w:sz w:val="20"/>
        </w:rPr>
        <w:t>omputer Science</w:t>
      </w:r>
      <w:r w:rsidR="007D00B3" w:rsidRPr="00A80EB0">
        <w:rPr>
          <w:color w:val="000000" w:themeColor="text1"/>
          <w:sz w:val="20"/>
        </w:rPr>
        <w:t> | </w:t>
      </w:r>
      <w:r w:rsidR="001205AB" w:rsidRPr="00A80EB0">
        <w:rPr>
          <w:color w:val="000000" w:themeColor="text1"/>
          <w:sz w:val="20"/>
        </w:rPr>
        <w:t>A</w:t>
      </w:r>
      <w:r w:rsidR="00542E77" w:rsidRPr="00A80EB0">
        <w:rPr>
          <w:color w:val="000000" w:themeColor="text1"/>
          <w:sz w:val="20"/>
        </w:rPr>
        <w:t>nticipated</w:t>
      </w:r>
      <w:r w:rsidRPr="00A80EB0">
        <w:rPr>
          <w:color w:val="000000" w:themeColor="text1"/>
          <w:sz w:val="20"/>
        </w:rPr>
        <w:t xml:space="preserve"> May 2019</w:t>
      </w:r>
      <w:r w:rsidR="007D00B3" w:rsidRPr="00A80EB0">
        <w:rPr>
          <w:color w:val="000000" w:themeColor="text1"/>
          <w:sz w:val="20"/>
        </w:rPr>
        <w:t> | </w:t>
      </w:r>
      <w:r w:rsidR="001205AB" w:rsidRPr="00A80EB0">
        <w:rPr>
          <w:color w:val="000000" w:themeColor="text1"/>
          <w:sz w:val="20"/>
        </w:rPr>
        <w:t>UW</w:t>
      </w:r>
      <w:r w:rsidRPr="00A80EB0">
        <w:rPr>
          <w:color w:val="000000" w:themeColor="text1"/>
          <w:sz w:val="20"/>
        </w:rPr>
        <w:t>-</w:t>
      </w:r>
      <w:r w:rsidR="001205AB" w:rsidRPr="00A80EB0">
        <w:rPr>
          <w:color w:val="000000" w:themeColor="text1"/>
          <w:sz w:val="20"/>
        </w:rPr>
        <w:t>M</w:t>
      </w:r>
      <w:r w:rsidRPr="00A80EB0">
        <w:rPr>
          <w:color w:val="000000" w:themeColor="text1"/>
          <w:sz w:val="20"/>
        </w:rPr>
        <w:t>ilwaukee</w:t>
      </w:r>
      <w:r w:rsidR="004E2E3E" w:rsidRPr="00A80EB0">
        <w:rPr>
          <w:color w:val="000000" w:themeColor="text1"/>
          <w:sz w:val="20"/>
        </w:rPr>
        <w:t> | GPA: 4.0</w:t>
      </w:r>
    </w:p>
    <w:p w:rsidR="00951F38" w:rsidRPr="00A80EB0" w:rsidRDefault="00951F38" w:rsidP="00951F38">
      <w:pPr>
        <w:pStyle w:val="ListBullet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Learning MIPS architecture and assembly programming language</w:t>
      </w:r>
    </w:p>
    <w:p w:rsidR="00951F38" w:rsidRPr="00951F38" w:rsidRDefault="00951F38" w:rsidP="00951F38">
      <w:pPr>
        <w:pStyle w:val="ListBullet"/>
        <w:rPr>
          <w:color w:val="000000" w:themeColor="text1"/>
          <w:sz w:val="20"/>
        </w:rPr>
      </w:pPr>
      <w:r w:rsidRPr="00A80EB0">
        <w:rPr>
          <w:color w:val="000000" w:themeColor="text1"/>
          <w:sz w:val="20"/>
        </w:rPr>
        <w:t>Developed an internal combustion engine analysis and training tool with intuit</w:t>
      </w:r>
      <w:r>
        <w:rPr>
          <w:color w:val="000000" w:themeColor="text1"/>
          <w:sz w:val="20"/>
        </w:rPr>
        <w:t>ive user interface using MATLAB</w:t>
      </w:r>
    </w:p>
    <w:p w:rsidR="00394A6D" w:rsidRPr="00951F38" w:rsidRDefault="00951F38" w:rsidP="00951F38">
      <w:pPr>
        <w:pStyle w:val="ListBullet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Designed /</w:t>
      </w:r>
      <w:r w:rsidRPr="00A80EB0">
        <w:rPr>
          <w:color w:val="000000" w:themeColor="text1"/>
          <w:sz w:val="20"/>
        </w:rPr>
        <w:t xml:space="preserve"> prototyped a </w:t>
      </w:r>
      <w:r>
        <w:rPr>
          <w:color w:val="000000" w:themeColor="text1"/>
          <w:sz w:val="20"/>
        </w:rPr>
        <w:t>portable</w:t>
      </w:r>
      <w:r w:rsidRPr="00A80EB0">
        <w:rPr>
          <w:color w:val="000000" w:themeColor="text1"/>
          <w:sz w:val="20"/>
        </w:rPr>
        <w:t xml:space="preserve"> lock for a Master Lock sponsored project. </w:t>
      </w:r>
      <w:r>
        <w:rPr>
          <w:color w:val="000000" w:themeColor="text1"/>
          <w:sz w:val="20"/>
        </w:rPr>
        <w:t>3D printed components from Pro</w:t>
      </w:r>
      <w:r w:rsidRPr="00A80EB0">
        <w:rPr>
          <w:color w:val="000000" w:themeColor="text1"/>
          <w:sz w:val="20"/>
        </w:rPr>
        <w:t>E model</w:t>
      </w:r>
      <w:r>
        <w:rPr>
          <w:color w:val="000000" w:themeColor="text1"/>
          <w:sz w:val="20"/>
        </w:rPr>
        <w:t>s</w:t>
      </w:r>
    </w:p>
    <w:p w:rsidR="001679E3" w:rsidRPr="00A80EB0" w:rsidRDefault="001205AB" w:rsidP="00AB466F">
      <w:pPr>
        <w:pStyle w:val="Heading2"/>
        <w:spacing w:after="0"/>
        <w:rPr>
          <w:color w:val="000000" w:themeColor="text1"/>
          <w:sz w:val="20"/>
        </w:rPr>
      </w:pPr>
      <w:r w:rsidRPr="00A80EB0">
        <w:rPr>
          <w:color w:val="000000" w:themeColor="text1"/>
          <w:sz w:val="20"/>
        </w:rPr>
        <w:t>M</w:t>
      </w:r>
      <w:r w:rsidR="00CE5B3D" w:rsidRPr="00A80EB0">
        <w:rPr>
          <w:color w:val="000000" w:themeColor="text1"/>
          <w:sz w:val="20"/>
        </w:rPr>
        <w:t xml:space="preserve">aster of </w:t>
      </w:r>
      <w:r w:rsidRPr="00A80EB0">
        <w:rPr>
          <w:color w:val="000000" w:themeColor="text1"/>
          <w:sz w:val="20"/>
        </w:rPr>
        <w:t>Business A</w:t>
      </w:r>
      <w:r w:rsidR="00CE5B3D" w:rsidRPr="00A80EB0">
        <w:rPr>
          <w:color w:val="000000" w:themeColor="text1"/>
          <w:sz w:val="20"/>
        </w:rPr>
        <w:t>dministration</w:t>
      </w:r>
      <w:r w:rsidR="007D00B3" w:rsidRPr="00A80EB0">
        <w:rPr>
          <w:color w:val="000000" w:themeColor="text1"/>
          <w:sz w:val="20"/>
        </w:rPr>
        <w:t> |</w:t>
      </w:r>
      <w:r w:rsidRPr="00A80EB0">
        <w:rPr>
          <w:color w:val="000000" w:themeColor="text1"/>
          <w:sz w:val="20"/>
        </w:rPr>
        <w:t xml:space="preserve"> Investment Management</w:t>
      </w:r>
      <w:r w:rsidR="00CE5B3D" w:rsidRPr="00A80EB0">
        <w:rPr>
          <w:color w:val="000000" w:themeColor="text1"/>
          <w:sz w:val="20"/>
        </w:rPr>
        <w:t xml:space="preserve"> |</w:t>
      </w:r>
      <w:r w:rsidR="007D00B3" w:rsidRPr="00A80EB0">
        <w:rPr>
          <w:color w:val="000000" w:themeColor="text1"/>
          <w:sz w:val="20"/>
        </w:rPr>
        <w:t> </w:t>
      </w:r>
      <w:r w:rsidR="005C692E" w:rsidRPr="00A80EB0">
        <w:rPr>
          <w:color w:val="000000" w:themeColor="text1"/>
          <w:sz w:val="20"/>
        </w:rPr>
        <w:t>June 2012</w:t>
      </w:r>
      <w:r w:rsidR="007D00B3" w:rsidRPr="00A80EB0">
        <w:rPr>
          <w:color w:val="000000" w:themeColor="text1"/>
          <w:sz w:val="20"/>
        </w:rPr>
        <w:t> | </w:t>
      </w:r>
      <w:r w:rsidR="001679E3" w:rsidRPr="00A80EB0">
        <w:rPr>
          <w:color w:val="000000" w:themeColor="text1"/>
          <w:sz w:val="20"/>
        </w:rPr>
        <w:t>UW</w:t>
      </w:r>
      <w:r w:rsidRPr="00A80EB0">
        <w:rPr>
          <w:color w:val="000000" w:themeColor="text1"/>
          <w:sz w:val="20"/>
        </w:rPr>
        <w:t>-MILWAUKEE</w:t>
      </w:r>
    </w:p>
    <w:p w:rsidR="00DB77D9" w:rsidRPr="00A80EB0" w:rsidRDefault="001205AB" w:rsidP="00896DCB">
      <w:pPr>
        <w:pStyle w:val="Heading2-2"/>
        <w:rPr>
          <w:color w:val="000000" w:themeColor="text1"/>
          <w:sz w:val="20"/>
        </w:rPr>
      </w:pPr>
      <w:r w:rsidRPr="00A80EB0">
        <w:rPr>
          <w:color w:val="000000" w:themeColor="text1"/>
          <w:sz w:val="20"/>
        </w:rPr>
        <w:t>Bachelor of Business Administration | F</w:t>
      </w:r>
      <w:r w:rsidR="00CE5B3D" w:rsidRPr="00A80EB0">
        <w:rPr>
          <w:color w:val="000000" w:themeColor="text1"/>
          <w:sz w:val="20"/>
        </w:rPr>
        <w:t>inance</w:t>
      </w:r>
      <w:r w:rsidR="001679E3" w:rsidRPr="00A80EB0">
        <w:rPr>
          <w:color w:val="000000" w:themeColor="text1"/>
          <w:sz w:val="20"/>
        </w:rPr>
        <w:t> | June 2010 |</w:t>
      </w:r>
      <w:r w:rsidR="00AB466F" w:rsidRPr="00A80EB0">
        <w:rPr>
          <w:color w:val="000000" w:themeColor="text1"/>
          <w:sz w:val="20"/>
        </w:rPr>
        <w:t xml:space="preserve"> </w:t>
      </w:r>
      <w:r w:rsidR="001679E3" w:rsidRPr="00A80EB0">
        <w:rPr>
          <w:color w:val="000000" w:themeColor="text1"/>
          <w:sz w:val="20"/>
        </w:rPr>
        <w:t>UW</w:t>
      </w:r>
      <w:r w:rsidRPr="00A80EB0">
        <w:rPr>
          <w:color w:val="000000" w:themeColor="text1"/>
          <w:sz w:val="20"/>
        </w:rPr>
        <w:t>-MILWAUKEE</w:t>
      </w:r>
    </w:p>
    <w:p w:rsidR="00DB77D9" w:rsidRDefault="00FC5D99" w:rsidP="00EE209A">
      <w:pPr>
        <w:pStyle w:val="Heading1"/>
        <w:spacing w:before="0" w:after="0"/>
        <w:rPr>
          <w:color w:val="000000" w:themeColor="text1"/>
          <w:sz w:val="28"/>
        </w:rPr>
      </w:pPr>
      <w:r w:rsidRPr="00777C6E">
        <w:rPr>
          <w:color w:val="000000" w:themeColor="text1"/>
          <w:sz w:val="28"/>
        </w:rPr>
        <w:t>WORK EXPERIENCE</w:t>
      </w:r>
    </w:p>
    <w:p w:rsidR="004B0F15" w:rsidRPr="00A80EB0" w:rsidRDefault="004B0F15" w:rsidP="004B0F15">
      <w:pPr>
        <w:pStyle w:val="Heading2"/>
        <w:spacing w:before="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engineering intern, systems architect</w:t>
      </w:r>
      <w:r w:rsidRPr="00A80EB0">
        <w:rPr>
          <w:color w:val="000000" w:themeColor="text1"/>
          <w:sz w:val="20"/>
        </w:rPr>
        <w:t> | </w:t>
      </w:r>
      <w:r>
        <w:rPr>
          <w:color w:val="000000" w:themeColor="text1"/>
          <w:sz w:val="20"/>
        </w:rPr>
        <w:t>rockwell automation</w:t>
      </w:r>
      <w:r w:rsidRPr="00A80EB0">
        <w:rPr>
          <w:color w:val="000000" w:themeColor="text1"/>
          <w:sz w:val="20"/>
        </w:rPr>
        <w:t> | </w:t>
      </w:r>
      <w:r>
        <w:rPr>
          <w:color w:val="000000" w:themeColor="text1"/>
          <w:sz w:val="20"/>
        </w:rPr>
        <w:t>may 2017</w:t>
      </w:r>
      <w:r w:rsidRPr="00A80EB0">
        <w:rPr>
          <w:color w:val="000000" w:themeColor="text1"/>
          <w:sz w:val="20"/>
        </w:rPr>
        <w:t xml:space="preserve"> – present</w:t>
      </w:r>
    </w:p>
    <w:p w:rsidR="004B0F15" w:rsidRPr="00A80EB0" w:rsidRDefault="004B0F15" w:rsidP="004B0F15">
      <w:pPr>
        <w:pStyle w:val="ListBullet"/>
        <w:rPr>
          <w:color w:val="000000" w:themeColor="text1"/>
          <w:sz w:val="20"/>
        </w:rPr>
      </w:pPr>
      <w:r w:rsidRPr="00A80EB0">
        <w:rPr>
          <w:color w:val="000000" w:themeColor="text1"/>
          <w:sz w:val="20"/>
        </w:rPr>
        <w:t xml:space="preserve">Developing and </w:t>
      </w:r>
      <w:r>
        <w:rPr>
          <w:color w:val="000000" w:themeColor="text1"/>
          <w:sz w:val="20"/>
        </w:rPr>
        <w:t>architecting a full stack application to be used in manufacturing for energy analytics</w:t>
      </w:r>
    </w:p>
    <w:p w:rsidR="004B0F15" w:rsidRDefault="004B0F15" w:rsidP="004B0F15">
      <w:pPr>
        <w:pStyle w:val="ListBullet"/>
        <w:rPr>
          <w:color w:val="000000" w:themeColor="text1"/>
          <w:sz w:val="20"/>
        </w:rPr>
      </w:pPr>
      <w:r w:rsidRPr="00A80EB0">
        <w:rPr>
          <w:color w:val="000000" w:themeColor="text1"/>
          <w:sz w:val="20"/>
        </w:rPr>
        <w:t>Angular</w:t>
      </w:r>
      <w:r>
        <w:rPr>
          <w:color w:val="000000" w:themeColor="text1"/>
          <w:sz w:val="20"/>
        </w:rPr>
        <w:t xml:space="preserve"> 4 frontend, Node.js backend, MongoDB storage</w:t>
      </w:r>
    </w:p>
    <w:p w:rsidR="00EB51B0" w:rsidRPr="00A80EB0" w:rsidRDefault="00EB51B0" w:rsidP="004B0F15">
      <w:pPr>
        <w:pStyle w:val="ListBullet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Built an API for use with a voice assistant using Amazon Web Services Lambda, Azure Web Applications, and Socket.io</w:t>
      </w:r>
    </w:p>
    <w:p w:rsidR="00EE209A" w:rsidRDefault="004B0F15" w:rsidP="004B0F15">
      <w:pPr>
        <w:pStyle w:val="ListBullet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Communicating with automation hardware</w:t>
      </w:r>
      <w:r w:rsidR="00EB51B0">
        <w:rPr>
          <w:color w:val="000000" w:themeColor="text1"/>
          <w:sz w:val="20"/>
        </w:rPr>
        <w:t xml:space="preserve"> using the</w:t>
      </w:r>
      <w:r>
        <w:rPr>
          <w:color w:val="000000" w:themeColor="text1"/>
          <w:sz w:val="20"/>
        </w:rPr>
        <w:t xml:space="preserve"> Common Industrial Protocol (CIP)</w:t>
      </w:r>
    </w:p>
    <w:p w:rsidR="004B0F15" w:rsidRPr="004B0F15" w:rsidRDefault="00EE209A" w:rsidP="004B0F15">
      <w:pPr>
        <w:pStyle w:val="ListBullet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Testing and improving network crawling software used to discover Ethernet devices and retrieve related information</w:t>
      </w:r>
      <w:r w:rsidR="004B0F15" w:rsidRPr="004B0F15">
        <w:rPr>
          <w:color w:val="000000" w:themeColor="text1"/>
          <w:sz w:val="20"/>
        </w:rPr>
        <w:br/>
      </w:r>
      <w:bookmarkStart w:id="0" w:name="_GoBack"/>
    </w:p>
    <w:bookmarkEnd w:id="0"/>
    <w:p w:rsidR="00DB77D9" w:rsidRPr="00A80EB0" w:rsidRDefault="001205AB" w:rsidP="00896DCB">
      <w:pPr>
        <w:pStyle w:val="Heading2"/>
        <w:spacing w:before="0"/>
        <w:rPr>
          <w:color w:val="000000" w:themeColor="text1"/>
          <w:sz w:val="20"/>
        </w:rPr>
      </w:pPr>
      <w:r w:rsidRPr="00A80EB0">
        <w:rPr>
          <w:color w:val="000000" w:themeColor="text1"/>
          <w:sz w:val="20"/>
        </w:rPr>
        <w:t>Engineering C</w:t>
      </w:r>
      <w:r w:rsidR="00E53A14" w:rsidRPr="00A80EB0">
        <w:rPr>
          <w:color w:val="000000" w:themeColor="text1"/>
          <w:sz w:val="20"/>
        </w:rPr>
        <w:t>o-</w:t>
      </w:r>
      <w:r w:rsidRPr="00A80EB0">
        <w:rPr>
          <w:color w:val="000000" w:themeColor="text1"/>
          <w:sz w:val="20"/>
        </w:rPr>
        <w:t>o</w:t>
      </w:r>
      <w:r w:rsidR="00CE5B3D" w:rsidRPr="00A80EB0">
        <w:rPr>
          <w:color w:val="000000" w:themeColor="text1"/>
          <w:sz w:val="20"/>
        </w:rPr>
        <w:t>p | </w:t>
      </w:r>
      <w:r w:rsidRPr="00A80EB0">
        <w:rPr>
          <w:color w:val="000000" w:themeColor="text1"/>
          <w:sz w:val="20"/>
        </w:rPr>
        <w:t>Briggs &amp; S</w:t>
      </w:r>
      <w:r w:rsidR="00CE5B3D" w:rsidRPr="00A80EB0">
        <w:rPr>
          <w:color w:val="000000" w:themeColor="text1"/>
          <w:sz w:val="20"/>
        </w:rPr>
        <w:t>tratton | </w:t>
      </w:r>
      <w:r w:rsidRPr="00A80EB0">
        <w:rPr>
          <w:color w:val="000000" w:themeColor="text1"/>
          <w:sz w:val="20"/>
        </w:rPr>
        <w:t>N</w:t>
      </w:r>
      <w:r w:rsidR="004B0F15">
        <w:rPr>
          <w:color w:val="000000" w:themeColor="text1"/>
          <w:sz w:val="20"/>
        </w:rPr>
        <w:t>ovember 2016 – may 2017</w:t>
      </w:r>
    </w:p>
    <w:p w:rsidR="00AB466F" w:rsidRPr="00A80EB0" w:rsidRDefault="004B0F15" w:rsidP="00AB466F">
      <w:pPr>
        <w:pStyle w:val="ListBullet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Developed and implemented</w:t>
      </w:r>
      <w:r w:rsidR="00E53A14" w:rsidRPr="00A80EB0">
        <w:rPr>
          <w:color w:val="000000" w:themeColor="text1"/>
          <w:sz w:val="20"/>
        </w:rPr>
        <w:t xml:space="preserve"> an integrated informat</w:t>
      </w:r>
      <w:r w:rsidR="00CC319B">
        <w:rPr>
          <w:color w:val="000000" w:themeColor="text1"/>
          <w:sz w:val="20"/>
        </w:rPr>
        <w:t>ion delivery / retrieval system</w:t>
      </w:r>
    </w:p>
    <w:p w:rsidR="00AB466F" w:rsidRPr="00A80EB0" w:rsidRDefault="00B06026" w:rsidP="00AB466F">
      <w:pPr>
        <w:pStyle w:val="ListBullet"/>
        <w:rPr>
          <w:color w:val="000000" w:themeColor="text1"/>
          <w:sz w:val="20"/>
        </w:rPr>
      </w:pPr>
      <w:r w:rsidRPr="00A80EB0">
        <w:rPr>
          <w:color w:val="000000" w:themeColor="text1"/>
          <w:sz w:val="20"/>
        </w:rPr>
        <w:t>HTML 5 / CSS 3 / JavaScript web application using Angular</w:t>
      </w:r>
      <w:r w:rsidR="004B0F15">
        <w:rPr>
          <w:color w:val="000000" w:themeColor="text1"/>
          <w:sz w:val="20"/>
        </w:rPr>
        <w:t>JS</w:t>
      </w:r>
      <w:r w:rsidRPr="00A80EB0">
        <w:rPr>
          <w:color w:val="000000" w:themeColor="text1"/>
          <w:sz w:val="20"/>
        </w:rPr>
        <w:t xml:space="preserve"> framework</w:t>
      </w:r>
    </w:p>
    <w:p w:rsidR="00AB466F" w:rsidRPr="00A80EB0" w:rsidRDefault="00B06026" w:rsidP="00AB466F">
      <w:pPr>
        <w:pStyle w:val="ListBullet"/>
        <w:rPr>
          <w:color w:val="000000" w:themeColor="text1"/>
          <w:sz w:val="20"/>
        </w:rPr>
      </w:pPr>
      <w:r w:rsidRPr="00A80EB0">
        <w:rPr>
          <w:color w:val="000000" w:themeColor="text1"/>
          <w:sz w:val="20"/>
        </w:rPr>
        <w:t>PHP APIs to store and deliver relevant data</w:t>
      </w:r>
      <w:r w:rsidR="00374FF5">
        <w:rPr>
          <w:color w:val="000000" w:themeColor="text1"/>
          <w:sz w:val="20"/>
        </w:rPr>
        <w:t xml:space="preserve"> / MySQL database storage</w:t>
      </w:r>
    </w:p>
    <w:p w:rsidR="00AB466F" w:rsidRPr="00A80EB0" w:rsidRDefault="00B06026" w:rsidP="00AB466F">
      <w:pPr>
        <w:pStyle w:val="ListBullet"/>
        <w:rPr>
          <w:color w:val="000000" w:themeColor="text1"/>
          <w:sz w:val="20"/>
        </w:rPr>
      </w:pPr>
      <w:r w:rsidRPr="00A80EB0">
        <w:rPr>
          <w:color w:val="000000" w:themeColor="text1"/>
          <w:sz w:val="20"/>
        </w:rPr>
        <w:t xml:space="preserve">Apache </w:t>
      </w:r>
      <w:r w:rsidR="00374FF5">
        <w:rPr>
          <w:color w:val="000000" w:themeColor="text1"/>
          <w:sz w:val="20"/>
        </w:rPr>
        <w:t>web</w:t>
      </w:r>
      <w:r w:rsidRPr="00A80EB0">
        <w:rPr>
          <w:color w:val="000000" w:themeColor="text1"/>
          <w:sz w:val="20"/>
        </w:rPr>
        <w:t>server</w:t>
      </w:r>
    </w:p>
    <w:p w:rsidR="00AB466F" w:rsidRPr="00A80EB0" w:rsidRDefault="00B06026" w:rsidP="00AB466F">
      <w:pPr>
        <w:pStyle w:val="ListBullet"/>
        <w:rPr>
          <w:color w:val="000000" w:themeColor="text1"/>
          <w:sz w:val="20"/>
        </w:rPr>
      </w:pPr>
      <w:r w:rsidRPr="00A80EB0">
        <w:rPr>
          <w:color w:val="000000" w:themeColor="text1"/>
          <w:sz w:val="20"/>
        </w:rPr>
        <w:t>Python 3 scripting on Raspberry Pis to display real-time digital standard work instructions</w:t>
      </w:r>
    </w:p>
    <w:p w:rsidR="00E53A14" w:rsidRPr="00A80EB0" w:rsidRDefault="00B06026" w:rsidP="00AB466F">
      <w:pPr>
        <w:pStyle w:val="ListBullet"/>
        <w:rPr>
          <w:color w:val="000000" w:themeColor="text1"/>
          <w:sz w:val="20"/>
        </w:rPr>
      </w:pPr>
      <w:r w:rsidRPr="00A80EB0">
        <w:rPr>
          <w:color w:val="000000" w:themeColor="text1"/>
          <w:sz w:val="20"/>
        </w:rPr>
        <w:t>Visual Basic to automate document creation</w:t>
      </w:r>
      <w:r w:rsidR="004B0F15">
        <w:rPr>
          <w:color w:val="000000" w:themeColor="text1"/>
          <w:sz w:val="20"/>
        </w:rPr>
        <w:br/>
      </w:r>
    </w:p>
    <w:p w:rsidR="00DB77D9" w:rsidRPr="00777C6E" w:rsidRDefault="00EE209A" w:rsidP="00EE209A">
      <w:pPr>
        <w:pStyle w:val="Heading1"/>
        <w:spacing w:before="0" w:after="0"/>
        <w:rPr>
          <w:rStyle w:val="Heading3Char"/>
          <w:color w:val="000000" w:themeColor="text1"/>
          <w:sz w:val="28"/>
          <w:szCs w:val="32"/>
        </w:rPr>
      </w:pPr>
      <w:r>
        <w:rPr>
          <w:rStyle w:val="Heading3Char"/>
          <w:color w:val="000000" w:themeColor="text1"/>
          <w:sz w:val="28"/>
          <w:szCs w:val="32"/>
        </w:rPr>
        <w:t>PERSONAL PROJECT</w:t>
      </w:r>
      <w:r w:rsidR="00830273">
        <w:rPr>
          <w:rStyle w:val="Heading3Char"/>
          <w:color w:val="000000" w:themeColor="text1"/>
          <w:sz w:val="28"/>
          <w:szCs w:val="32"/>
        </w:rPr>
        <w:t>S</w:t>
      </w:r>
    </w:p>
    <w:p w:rsidR="00DB77D9" w:rsidRPr="00A80EB0" w:rsidRDefault="001761BE" w:rsidP="00EE209A">
      <w:pPr>
        <w:pStyle w:val="Heading2"/>
        <w:spacing w:before="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7 language gauntlet</w:t>
      </w:r>
      <w:r w:rsidR="007B1A69">
        <w:rPr>
          <w:color w:val="000000" w:themeColor="text1"/>
          <w:sz w:val="20"/>
        </w:rPr>
        <w:t xml:space="preserve"> | September 2017 - PRESENT</w:t>
      </w:r>
    </w:p>
    <w:p w:rsidR="00951F38" w:rsidRDefault="001761BE" w:rsidP="00951F38">
      <w:pPr>
        <w:pStyle w:val="ListBullet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Learning and exploring 7 different programming languages in parallel</w:t>
      </w:r>
    </w:p>
    <w:p w:rsidR="00830273" w:rsidRDefault="001761BE" w:rsidP="00951F38">
      <w:pPr>
        <w:pStyle w:val="ListBullet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Comparing fundamentals, implementation of data structures &amp; algorithms, and standard libraries</w:t>
      </w:r>
    </w:p>
    <w:p w:rsidR="00AD7215" w:rsidRPr="00951F38" w:rsidRDefault="00501191" w:rsidP="001761BE">
      <w:pPr>
        <w:pStyle w:val="ListBullet"/>
        <w:rPr>
          <w:color w:val="000000" w:themeColor="text1"/>
          <w:sz w:val="20"/>
        </w:rPr>
      </w:pPr>
      <w:hyperlink r:id="rId8" w:history="1">
        <w:r w:rsidR="001761BE" w:rsidRPr="00A05154">
          <w:rPr>
            <w:rStyle w:val="Hyperlink"/>
            <w:sz w:val="20"/>
          </w:rPr>
          <w:t>https://github.com/mrwatts88/CodeExercises</w:t>
        </w:r>
      </w:hyperlink>
      <w:r w:rsidR="001761BE">
        <w:rPr>
          <w:color w:val="000000" w:themeColor="text1"/>
          <w:sz w:val="20"/>
        </w:rPr>
        <w:t xml:space="preserve"> </w:t>
      </w:r>
      <w:r w:rsidR="00EE209A" w:rsidRPr="00951F38">
        <w:rPr>
          <w:color w:val="000000" w:themeColor="text1"/>
          <w:sz w:val="20"/>
        </w:rPr>
        <w:br/>
      </w:r>
    </w:p>
    <w:p w:rsidR="00951F38" w:rsidRPr="00A80EB0" w:rsidRDefault="00951F38" w:rsidP="00951F38">
      <w:pPr>
        <w:pStyle w:val="Heading2"/>
        <w:spacing w:before="0"/>
        <w:rPr>
          <w:color w:val="000000" w:themeColor="text1"/>
          <w:sz w:val="20"/>
        </w:rPr>
      </w:pPr>
      <w:r w:rsidRPr="00A80EB0">
        <w:rPr>
          <w:color w:val="000000" w:themeColor="text1"/>
          <w:sz w:val="20"/>
        </w:rPr>
        <w:t>Target Interception Simulation</w:t>
      </w:r>
      <w:r w:rsidR="007B1A69">
        <w:rPr>
          <w:color w:val="000000" w:themeColor="text1"/>
          <w:sz w:val="20"/>
        </w:rPr>
        <w:t xml:space="preserve"> | mAY 2017 – August 2017</w:t>
      </w:r>
    </w:p>
    <w:p w:rsidR="00951F38" w:rsidRPr="00A80EB0" w:rsidRDefault="00951F38" w:rsidP="00951F38">
      <w:pPr>
        <w:pStyle w:val="ListBullet"/>
        <w:rPr>
          <w:color w:val="000000" w:themeColor="text1"/>
          <w:sz w:val="20"/>
        </w:rPr>
      </w:pPr>
      <w:r w:rsidRPr="00A80EB0">
        <w:rPr>
          <w:color w:val="000000" w:themeColor="text1"/>
          <w:sz w:val="20"/>
        </w:rPr>
        <w:t>Simulated the interception of a moving target utilizing bot</w:t>
      </w:r>
      <w:r>
        <w:rPr>
          <w:color w:val="000000" w:themeColor="text1"/>
          <w:sz w:val="20"/>
        </w:rPr>
        <w:t>h algebraic and numeric methods</w:t>
      </w:r>
    </w:p>
    <w:p w:rsidR="00951F38" w:rsidRPr="00A80EB0" w:rsidRDefault="00951F38" w:rsidP="00951F38">
      <w:pPr>
        <w:pStyle w:val="ListBullet"/>
        <w:rPr>
          <w:color w:val="000000" w:themeColor="text1"/>
          <w:sz w:val="20"/>
        </w:rPr>
      </w:pPr>
      <w:r w:rsidRPr="00A80EB0">
        <w:rPr>
          <w:color w:val="000000" w:themeColor="text1"/>
          <w:sz w:val="20"/>
        </w:rPr>
        <w:t>3D modeled mechanism in Pro Engineer</w:t>
      </w:r>
    </w:p>
    <w:p w:rsidR="00951F38" w:rsidRDefault="00951F38" w:rsidP="00951F38">
      <w:pPr>
        <w:pStyle w:val="ListBullet"/>
        <w:rPr>
          <w:color w:val="000000" w:themeColor="text1"/>
          <w:sz w:val="20"/>
        </w:rPr>
      </w:pPr>
      <w:r w:rsidRPr="00A80EB0">
        <w:rPr>
          <w:color w:val="000000" w:themeColor="text1"/>
          <w:sz w:val="20"/>
        </w:rPr>
        <w:t xml:space="preserve">C++ </w:t>
      </w:r>
      <w:r w:rsidR="00830273">
        <w:rPr>
          <w:color w:val="000000" w:themeColor="text1"/>
          <w:sz w:val="20"/>
        </w:rPr>
        <w:t>with</w:t>
      </w:r>
      <w:r w:rsidRPr="00A80EB0">
        <w:rPr>
          <w:color w:val="000000" w:themeColor="text1"/>
          <w:sz w:val="20"/>
        </w:rPr>
        <w:t xml:space="preserve"> OpenCV library for object tracking and user control</w:t>
      </w:r>
    </w:p>
    <w:p w:rsidR="00951F38" w:rsidRPr="004B406C" w:rsidRDefault="00951F38" w:rsidP="00951F38">
      <w:pPr>
        <w:pStyle w:val="ListBullet"/>
        <w:rPr>
          <w:color w:val="000000" w:themeColor="text1"/>
          <w:sz w:val="20"/>
        </w:rPr>
      </w:pPr>
      <w:r w:rsidRPr="00A80EB0">
        <w:rPr>
          <w:color w:val="000000" w:themeColor="text1"/>
          <w:sz w:val="20"/>
        </w:rPr>
        <w:t xml:space="preserve">Arduino </w:t>
      </w:r>
      <w:r>
        <w:rPr>
          <w:color w:val="000000" w:themeColor="text1"/>
          <w:sz w:val="20"/>
        </w:rPr>
        <w:t>controlled mechanism</w:t>
      </w:r>
    </w:p>
    <w:p w:rsidR="00951F38" w:rsidRPr="00951F38" w:rsidRDefault="00951F38" w:rsidP="00951F38">
      <w:pPr>
        <w:pStyle w:val="ListBullet"/>
        <w:rPr>
          <w:color w:val="000000" w:themeColor="text1"/>
          <w:sz w:val="20"/>
        </w:rPr>
      </w:pPr>
      <w:r w:rsidRPr="00EE209A">
        <w:rPr>
          <w:color w:val="000000" w:themeColor="text1"/>
          <w:sz w:val="20"/>
        </w:rPr>
        <w:t>MATLAB for modeling kinematics, performing calculations, and plotting data</w:t>
      </w:r>
    </w:p>
    <w:p w:rsidR="00EE209A" w:rsidRDefault="00EE209A" w:rsidP="00EE209A">
      <w:pPr>
        <w:pStyle w:val="Heading1"/>
        <w:spacing w:before="0" w:after="0"/>
        <w:rPr>
          <w:rStyle w:val="Heading3Char"/>
          <w:color w:val="000000" w:themeColor="text1"/>
          <w:sz w:val="28"/>
          <w:szCs w:val="32"/>
        </w:rPr>
      </w:pPr>
      <w:r>
        <w:rPr>
          <w:rStyle w:val="Heading3Char"/>
          <w:color w:val="000000" w:themeColor="text1"/>
          <w:sz w:val="28"/>
          <w:szCs w:val="32"/>
        </w:rPr>
        <w:t>ADDITIONAL SKILLSETS</w:t>
      </w:r>
    </w:p>
    <w:p w:rsidR="00374FF5" w:rsidRPr="00951F38" w:rsidRDefault="00374FF5" w:rsidP="0076416B">
      <w:pPr>
        <w:pStyle w:val="ListBullet"/>
        <w:rPr>
          <w:color w:val="000000" w:themeColor="text1"/>
          <w:sz w:val="20"/>
        </w:rPr>
      </w:pPr>
      <w:r w:rsidRPr="00951F38">
        <w:rPr>
          <w:color w:val="000000" w:themeColor="text1"/>
          <w:sz w:val="20"/>
        </w:rPr>
        <w:t>J</w:t>
      </w:r>
      <w:r w:rsidR="00830273">
        <w:rPr>
          <w:color w:val="000000" w:themeColor="text1"/>
          <w:sz w:val="20"/>
        </w:rPr>
        <w:t>ava</w:t>
      </w:r>
      <w:r w:rsidR="00951F38">
        <w:rPr>
          <w:color w:val="000000" w:themeColor="text1"/>
          <w:sz w:val="20"/>
        </w:rPr>
        <w:t xml:space="preserve">, </w:t>
      </w:r>
      <w:r w:rsidR="00951F38" w:rsidRPr="00951F38">
        <w:rPr>
          <w:color w:val="000000" w:themeColor="text1"/>
          <w:sz w:val="20"/>
        </w:rPr>
        <w:t xml:space="preserve">C#, </w:t>
      </w:r>
      <w:r w:rsidR="000242B8">
        <w:rPr>
          <w:color w:val="000000" w:themeColor="text1"/>
          <w:sz w:val="20"/>
        </w:rPr>
        <w:t>Microsoft SQL Server</w:t>
      </w:r>
    </w:p>
    <w:sectPr w:rsidR="00374FF5" w:rsidRPr="00951F38" w:rsidSect="001679E3">
      <w:footerReference w:type="default" r:id="rId9"/>
      <w:type w:val="continuous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63E" w:rsidRDefault="00B6263E">
      <w:pPr>
        <w:spacing w:after="0"/>
      </w:pPr>
      <w:r>
        <w:separator/>
      </w:r>
    </w:p>
  </w:endnote>
  <w:endnote w:type="continuationSeparator" w:id="0">
    <w:p w:rsidR="00B6263E" w:rsidRDefault="00B626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92164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1F3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63E" w:rsidRDefault="00B6263E">
      <w:pPr>
        <w:spacing w:after="0"/>
      </w:pPr>
      <w:r>
        <w:separator/>
      </w:r>
    </w:p>
  </w:footnote>
  <w:footnote w:type="continuationSeparator" w:id="0">
    <w:p w:rsidR="00B6263E" w:rsidRDefault="00B6263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BC62B3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0DF06AF"/>
    <w:multiLevelType w:val="hybridMultilevel"/>
    <w:tmpl w:val="354895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361B5D"/>
    <w:multiLevelType w:val="hybridMultilevel"/>
    <w:tmpl w:val="DD2A4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213F3"/>
    <w:multiLevelType w:val="hybridMultilevel"/>
    <w:tmpl w:val="1D521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245FB"/>
    <w:multiLevelType w:val="hybridMultilevel"/>
    <w:tmpl w:val="C98CA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651FCE"/>
    <w:multiLevelType w:val="hybridMultilevel"/>
    <w:tmpl w:val="BA2A5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E45B47"/>
    <w:multiLevelType w:val="hybridMultilevel"/>
    <w:tmpl w:val="F89C24C2"/>
    <w:lvl w:ilvl="0" w:tplc="A87417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1"/>
  </w:num>
  <w:num w:numId="12">
    <w:abstractNumId w:val="5"/>
  </w:num>
  <w:num w:numId="13">
    <w:abstractNumId w:val="4"/>
  </w:num>
  <w:num w:numId="14">
    <w:abstractNumId w:val="3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92E"/>
    <w:rsid w:val="000242B8"/>
    <w:rsid w:val="001124DC"/>
    <w:rsid w:val="001205AB"/>
    <w:rsid w:val="001679E3"/>
    <w:rsid w:val="001761BE"/>
    <w:rsid w:val="001809F4"/>
    <w:rsid w:val="00195648"/>
    <w:rsid w:val="00214DE7"/>
    <w:rsid w:val="002257C1"/>
    <w:rsid w:val="002E071B"/>
    <w:rsid w:val="00374FF5"/>
    <w:rsid w:val="00377C8D"/>
    <w:rsid w:val="003822B7"/>
    <w:rsid w:val="00394A6D"/>
    <w:rsid w:val="003A3C24"/>
    <w:rsid w:val="003D0F56"/>
    <w:rsid w:val="004B0F15"/>
    <w:rsid w:val="004B406C"/>
    <w:rsid w:val="004D2059"/>
    <w:rsid w:val="004D37BF"/>
    <w:rsid w:val="004E2E3E"/>
    <w:rsid w:val="00501191"/>
    <w:rsid w:val="00542E77"/>
    <w:rsid w:val="0054731C"/>
    <w:rsid w:val="005C12A0"/>
    <w:rsid w:val="005C692E"/>
    <w:rsid w:val="006043BB"/>
    <w:rsid w:val="00690DA2"/>
    <w:rsid w:val="006923DF"/>
    <w:rsid w:val="006B6ED4"/>
    <w:rsid w:val="00723DA8"/>
    <w:rsid w:val="00777C6E"/>
    <w:rsid w:val="007B1A69"/>
    <w:rsid w:val="007D00B3"/>
    <w:rsid w:val="00830273"/>
    <w:rsid w:val="00896DCB"/>
    <w:rsid w:val="008E58F5"/>
    <w:rsid w:val="00951F38"/>
    <w:rsid w:val="009B4FC7"/>
    <w:rsid w:val="009B7073"/>
    <w:rsid w:val="009D218C"/>
    <w:rsid w:val="00A218CE"/>
    <w:rsid w:val="00A80EB0"/>
    <w:rsid w:val="00AB466F"/>
    <w:rsid w:val="00AD7215"/>
    <w:rsid w:val="00B06026"/>
    <w:rsid w:val="00B6263E"/>
    <w:rsid w:val="00C10A8F"/>
    <w:rsid w:val="00C50CEC"/>
    <w:rsid w:val="00C90923"/>
    <w:rsid w:val="00CC319B"/>
    <w:rsid w:val="00CE35F5"/>
    <w:rsid w:val="00CE5B3D"/>
    <w:rsid w:val="00D24108"/>
    <w:rsid w:val="00D83E35"/>
    <w:rsid w:val="00D84BE1"/>
    <w:rsid w:val="00DA1FC9"/>
    <w:rsid w:val="00DB77D9"/>
    <w:rsid w:val="00DC1452"/>
    <w:rsid w:val="00E24040"/>
    <w:rsid w:val="00E53A14"/>
    <w:rsid w:val="00EB51B0"/>
    <w:rsid w:val="00EE209A"/>
    <w:rsid w:val="00F839A6"/>
    <w:rsid w:val="00F9300D"/>
    <w:rsid w:val="00FC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44C4F555-4F8B-4C70-9A52-30B409F9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C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link w:val="ListBulletChar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ListParagraph">
    <w:name w:val="List Paragraph"/>
    <w:basedOn w:val="Normal"/>
    <w:uiPriority w:val="34"/>
    <w:unhideWhenUsed/>
    <w:qFormat/>
    <w:rsid w:val="002257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A8F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A3C24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customStyle="1" w:styleId="Heading2-2">
    <w:name w:val="Heading 2-2"/>
    <w:basedOn w:val="Heading2"/>
    <w:qFormat/>
    <w:rsid w:val="00896DCB"/>
    <w:pPr>
      <w:spacing w:after="280"/>
    </w:pPr>
  </w:style>
  <w:style w:type="paragraph" w:customStyle="1" w:styleId="Style1-2">
    <w:name w:val="Style1-2"/>
    <w:basedOn w:val="Heading1"/>
    <w:link w:val="Style1-2Char"/>
    <w:qFormat/>
    <w:rsid w:val="00896DCB"/>
    <w:pPr>
      <w:spacing w:before="0" w:after="200"/>
    </w:pPr>
  </w:style>
  <w:style w:type="paragraph" w:customStyle="1" w:styleId="Style1-22">
    <w:name w:val="Style1-22"/>
    <w:basedOn w:val="ListBullet"/>
    <w:link w:val="Style1-22Char"/>
    <w:qFormat/>
    <w:rsid w:val="00896DCB"/>
    <w:pPr>
      <w:spacing w:after="200"/>
    </w:pPr>
  </w:style>
  <w:style w:type="character" w:customStyle="1" w:styleId="Style1-2Char">
    <w:name w:val="Style1-2 Char"/>
    <w:basedOn w:val="Heading1Char"/>
    <w:link w:val="Style1-2"/>
    <w:rsid w:val="00896DCB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customStyle="1" w:styleId="Style1-2222">
    <w:name w:val="Style1-2222"/>
    <w:basedOn w:val="Style1-22"/>
    <w:link w:val="Style1-2222Char"/>
    <w:qFormat/>
    <w:rsid w:val="00896DCB"/>
    <w:pPr>
      <w:spacing w:after="280"/>
    </w:pPr>
  </w:style>
  <w:style w:type="character" w:customStyle="1" w:styleId="ListBulletChar">
    <w:name w:val="List Bullet Char"/>
    <w:basedOn w:val="DefaultParagraphFont"/>
    <w:link w:val="ListBullet"/>
    <w:uiPriority w:val="10"/>
    <w:rsid w:val="00896DCB"/>
  </w:style>
  <w:style w:type="character" w:customStyle="1" w:styleId="Style1-22Char">
    <w:name w:val="Style1-22 Char"/>
    <w:basedOn w:val="ListBulletChar"/>
    <w:link w:val="Style1-22"/>
    <w:rsid w:val="00896DCB"/>
  </w:style>
  <w:style w:type="paragraph" w:customStyle="1" w:styleId="Style123">
    <w:name w:val="Style123"/>
    <w:basedOn w:val="Heading2"/>
    <w:link w:val="Style123Char"/>
    <w:qFormat/>
    <w:rsid w:val="008E58F5"/>
    <w:pPr>
      <w:spacing w:after="280"/>
    </w:pPr>
    <w:rPr>
      <w:color w:val="000000" w:themeColor="text1"/>
      <w:sz w:val="20"/>
    </w:rPr>
  </w:style>
  <w:style w:type="character" w:customStyle="1" w:styleId="Style1-2222Char">
    <w:name w:val="Style1-2222 Char"/>
    <w:basedOn w:val="Style1-22Char"/>
    <w:link w:val="Style1-2222"/>
    <w:rsid w:val="00896DCB"/>
  </w:style>
  <w:style w:type="character" w:customStyle="1" w:styleId="Style123Char">
    <w:name w:val="Style123 Char"/>
    <w:basedOn w:val="Heading2Char"/>
    <w:link w:val="Style123"/>
    <w:rsid w:val="008E58F5"/>
    <w:rPr>
      <w:rFonts w:asciiTheme="majorHAnsi" w:eastAsiaTheme="majorEastAsia" w:hAnsiTheme="majorHAnsi" w:cstheme="majorBidi"/>
      <w:b/>
      <w:caps/>
      <w:color w:val="000000" w:themeColor="text1"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watts88/CodeExerci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watts\AppData\Roaming\Microsoft\Templates\Function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62D8C-485C-44CA-99BB-91B05B393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5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Ryan Watts</dc:creator>
  <cp:keywords/>
  <cp:lastModifiedBy>Matthew Ryan Watts</cp:lastModifiedBy>
  <cp:revision>5</cp:revision>
  <cp:lastPrinted>2017-04-22T23:56:00Z</cp:lastPrinted>
  <dcterms:created xsi:type="dcterms:W3CDTF">2017-10-09T18:06:00Z</dcterms:created>
  <dcterms:modified xsi:type="dcterms:W3CDTF">2017-10-15T01:50:00Z</dcterms:modified>
  <cp:version/>
</cp:coreProperties>
</file>